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762D9" w14:textId="442CF41D" w:rsidR="00A10484" w:rsidRPr="0020118D" w:rsidRDefault="00FC1C08">
      <w:pPr>
        <w:pStyle w:val="Title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Press Specifications</w:t>
      </w:r>
      <w:r w:rsidR="000D3E41">
        <w:rPr>
          <w:rFonts w:ascii="Times New Roman" w:hAnsi="Times New Roman" w:cs="Times New Roman"/>
          <w:b/>
          <w:sz w:val="40"/>
          <w:szCs w:val="40"/>
        </w:rPr>
        <w:t>: Woven</w:t>
      </w:r>
    </w:p>
    <w:p w14:paraId="26F7C738" w14:textId="77777777" w:rsidR="00906E41" w:rsidRPr="0020118D" w:rsidRDefault="002A4763" w:rsidP="00724F5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0118D">
        <w:rPr>
          <w:rFonts w:ascii="Times New Roman" w:hAnsi="Times New Roman" w:cs="Times New Roman"/>
          <w:sz w:val="32"/>
          <w:szCs w:val="32"/>
        </w:rPr>
        <w:t>Back Gauge</w:t>
      </w:r>
    </w:p>
    <w:p w14:paraId="0AA28584" w14:textId="6295F0C2" w:rsidR="00906E41" w:rsidRPr="0020118D" w:rsidRDefault="00724F52" w:rsidP="00906E4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.0</w:t>
      </w:r>
      <w:r w:rsidR="009C4B0E">
        <w:rPr>
          <w:rFonts w:ascii="Times New Roman" w:hAnsi="Times New Roman" w:cs="Times New Roman"/>
          <w:u w:val="single"/>
        </w:rPr>
        <w:t>54</w:t>
      </w:r>
      <w:r w:rsidRPr="0020118D">
        <w:rPr>
          <w:rFonts w:ascii="Times New Roman" w:hAnsi="Times New Roman" w:cs="Times New Roman"/>
          <w:u w:val="single"/>
        </w:rPr>
        <w:t xml:space="preserve"> and Below</w:t>
      </w:r>
    </w:p>
    <w:p w14:paraId="5850B122" w14:textId="65E99472" w:rsidR="00724F52" w:rsidRPr="009C4B0E" w:rsidRDefault="00FC1C08" w:rsidP="009C4B0E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fold at 3</w:t>
      </w:r>
      <w:r w:rsidR="00F82F75">
        <w:rPr>
          <w:rFonts w:ascii="Times New Roman" w:hAnsi="Times New Roman" w:cs="Times New Roman"/>
          <w:vertAlign w:val="superscript"/>
        </w:rPr>
        <w:t>11/16</w:t>
      </w:r>
      <w:r w:rsidR="009C4B0E">
        <w:rPr>
          <w:rFonts w:ascii="Times New Roman" w:hAnsi="Times New Roman" w:cs="Times New Roman"/>
        </w:rPr>
        <w:t xml:space="preserve"> -</w:t>
      </w:r>
      <w:r w:rsidR="009C4B0E">
        <w:rPr>
          <w:rFonts w:ascii="Times New Roman" w:hAnsi="Times New Roman" w:cs="Times New Roman"/>
          <w:vertAlign w:val="superscript"/>
        </w:rPr>
        <w:t xml:space="preserve"> </w:t>
      </w:r>
      <w:r w:rsidR="009C4B0E">
        <w:rPr>
          <w:rFonts w:ascii="Times New Roman" w:hAnsi="Times New Roman" w:cs="Times New Roman"/>
        </w:rPr>
        <w:t>h</w:t>
      </w:r>
      <w:r w:rsidR="00F82F75">
        <w:rPr>
          <w:rFonts w:ascii="Times New Roman" w:hAnsi="Times New Roman" w:cs="Times New Roman"/>
        </w:rPr>
        <w:t>ook</w:t>
      </w:r>
      <w:r w:rsidR="009C4B0E">
        <w:rPr>
          <w:rFonts w:ascii="Times New Roman" w:hAnsi="Times New Roman" w:cs="Times New Roman"/>
        </w:rPr>
        <w:t xml:space="preserve"> </w:t>
      </w:r>
      <w:r w:rsidR="00724F52" w:rsidRPr="009C4B0E">
        <w:rPr>
          <w:rFonts w:ascii="Times New Roman" w:hAnsi="Times New Roman" w:cs="Times New Roman"/>
        </w:rPr>
        <w:t>at 3</w:t>
      </w:r>
      <w:r w:rsidR="000D3E41" w:rsidRPr="009C4B0E">
        <w:rPr>
          <w:rFonts w:ascii="Times New Roman" w:hAnsi="Times New Roman" w:cs="Times New Roman"/>
          <w:vertAlign w:val="superscript"/>
        </w:rPr>
        <w:t>15/16</w:t>
      </w:r>
    </w:p>
    <w:p w14:paraId="2AA84796" w14:textId="578F35B3" w:rsidR="00724F52" w:rsidRPr="0020118D" w:rsidRDefault="00724F52" w:rsidP="00724F5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.0</w:t>
      </w:r>
      <w:r w:rsidR="009C4B0E">
        <w:rPr>
          <w:rFonts w:ascii="Times New Roman" w:hAnsi="Times New Roman" w:cs="Times New Roman"/>
          <w:u w:val="single"/>
        </w:rPr>
        <w:t>72</w:t>
      </w:r>
      <w:r w:rsidRPr="0020118D">
        <w:rPr>
          <w:rFonts w:ascii="Times New Roman" w:hAnsi="Times New Roman" w:cs="Times New Roman"/>
          <w:u w:val="single"/>
        </w:rPr>
        <w:t xml:space="preserve"> to .120</w:t>
      </w:r>
    </w:p>
    <w:p w14:paraId="14CEFDFE" w14:textId="210E63AA" w:rsidR="00724F52" w:rsidRPr="0020118D" w:rsidRDefault="00724F52" w:rsidP="00724F52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3</w:t>
      </w:r>
      <w:r w:rsidR="000D3E41">
        <w:rPr>
          <w:rFonts w:ascii="Times New Roman" w:hAnsi="Times New Roman" w:cs="Times New Roman"/>
          <w:vertAlign w:val="superscript"/>
        </w:rPr>
        <w:t>13/16</w:t>
      </w:r>
    </w:p>
    <w:p w14:paraId="63F2AB19" w14:textId="77777777" w:rsidR="00724F52" w:rsidRPr="0020118D" w:rsidRDefault="00724F52" w:rsidP="00724F5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.148 to .225</w:t>
      </w:r>
    </w:p>
    <w:p w14:paraId="6F9AD644" w14:textId="4012280E" w:rsidR="00724F52" w:rsidRPr="0020118D" w:rsidRDefault="00724F52" w:rsidP="00724F52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3</w:t>
      </w:r>
      <w:r w:rsidR="000D3E41">
        <w:rPr>
          <w:rFonts w:ascii="Times New Roman" w:hAnsi="Times New Roman" w:cs="Times New Roman"/>
          <w:vertAlign w:val="superscript"/>
        </w:rPr>
        <w:t>7/8</w:t>
      </w:r>
    </w:p>
    <w:p w14:paraId="221AD608" w14:textId="77777777" w:rsidR="00724F52" w:rsidRPr="0020118D" w:rsidRDefault="00724F52" w:rsidP="00724F5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.243</w:t>
      </w:r>
    </w:p>
    <w:p w14:paraId="7A91B6F6" w14:textId="5BC838AA" w:rsidR="00724F52" w:rsidRPr="0020118D" w:rsidRDefault="00724F52" w:rsidP="00724F52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3</w:t>
      </w:r>
      <w:r w:rsidR="000D3E41">
        <w:rPr>
          <w:rFonts w:ascii="Times New Roman" w:hAnsi="Times New Roman" w:cs="Times New Roman"/>
          <w:vertAlign w:val="superscript"/>
        </w:rPr>
        <w:t>15/16</w:t>
      </w:r>
    </w:p>
    <w:p w14:paraId="4324F533" w14:textId="77777777" w:rsidR="00724F52" w:rsidRPr="0020118D" w:rsidRDefault="00724F52" w:rsidP="00724F5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.312 to .500</w:t>
      </w:r>
    </w:p>
    <w:p w14:paraId="7BDF8CDA" w14:textId="7F48EC6C" w:rsidR="00724F52" w:rsidRPr="0020118D" w:rsidRDefault="00724F52" w:rsidP="00724F52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4</w:t>
      </w:r>
      <w:r w:rsidR="000D3E41">
        <w:rPr>
          <w:rFonts w:ascii="Times New Roman" w:hAnsi="Times New Roman" w:cs="Times New Roman"/>
          <w:vertAlign w:val="superscript"/>
        </w:rPr>
        <w:t>1/8</w:t>
      </w:r>
    </w:p>
    <w:p w14:paraId="4A2B738B" w14:textId="77777777" w:rsidR="00724F52" w:rsidRPr="0020118D" w:rsidRDefault="00724F52" w:rsidP="00724F5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.625 &amp; .750</w:t>
      </w:r>
    </w:p>
    <w:p w14:paraId="7FFC6825" w14:textId="3ABA4D75" w:rsidR="0020118D" w:rsidRDefault="00724F52" w:rsidP="0020118D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4</w:t>
      </w:r>
      <w:r w:rsidR="000D3E41">
        <w:rPr>
          <w:rFonts w:ascii="Times New Roman" w:hAnsi="Times New Roman" w:cs="Times New Roman"/>
          <w:vertAlign w:val="superscript"/>
        </w:rPr>
        <w:t>1/4</w:t>
      </w:r>
    </w:p>
    <w:p w14:paraId="11344CAE" w14:textId="77777777" w:rsidR="00724F52" w:rsidRPr="0020118D" w:rsidRDefault="00724F52" w:rsidP="00724F5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0118D">
        <w:rPr>
          <w:rFonts w:ascii="Times New Roman" w:hAnsi="Times New Roman" w:cs="Times New Roman"/>
          <w:sz w:val="32"/>
          <w:szCs w:val="32"/>
        </w:rPr>
        <w:t>Settings</w:t>
      </w:r>
    </w:p>
    <w:p w14:paraId="1E6E5ECB" w14:textId="77777777" w:rsidR="00724F52" w:rsidRPr="0020118D" w:rsidRDefault="00DA1E1D" w:rsidP="00724F5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High</w:t>
      </w:r>
    </w:p>
    <w:p w14:paraId="0B375256" w14:textId="77777777" w:rsidR="00724F52" w:rsidRPr="0020118D" w:rsidRDefault="00DA1E1D" w:rsidP="00724F52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1.7 (lower) to 1.5 (higher)</w:t>
      </w:r>
    </w:p>
    <w:p w14:paraId="645E76BF" w14:textId="77777777" w:rsidR="00DA1E1D" w:rsidRPr="0020118D" w:rsidRDefault="00DA1E1D" w:rsidP="00DA1E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Slow</w:t>
      </w:r>
    </w:p>
    <w:p w14:paraId="16FE5E7F" w14:textId="77777777" w:rsidR="00DA1E1D" w:rsidRPr="0020118D" w:rsidRDefault="00DA1E1D" w:rsidP="00DA1E1D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.148 and below</w:t>
      </w:r>
    </w:p>
    <w:p w14:paraId="377BF133" w14:textId="77777777" w:rsidR="00DA1E1D" w:rsidRPr="0020118D" w:rsidRDefault="00DA1E1D" w:rsidP="00DA1E1D">
      <w:pPr>
        <w:pStyle w:val="ListParagraph"/>
        <w:numPr>
          <w:ilvl w:val="2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4</w:t>
      </w:r>
    </w:p>
    <w:p w14:paraId="28E0FACF" w14:textId="77777777" w:rsidR="00DA1E1D" w:rsidRPr="0020118D" w:rsidRDefault="00DA1E1D" w:rsidP="00DA1E1D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.162 &amp; up</w:t>
      </w:r>
    </w:p>
    <w:p w14:paraId="324375D8" w14:textId="68BB8AF4" w:rsidR="00DA1E1D" w:rsidRPr="00BC4B7C" w:rsidRDefault="00DA1E1D" w:rsidP="00BC4B7C">
      <w:pPr>
        <w:pStyle w:val="ListParagraph"/>
        <w:numPr>
          <w:ilvl w:val="2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3.5</w:t>
      </w:r>
      <w:r w:rsidR="00BC4B7C">
        <w:rPr>
          <w:rFonts w:ascii="Times New Roman" w:hAnsi="Times New Roman" w:cs="Times New Roman"/>
        </w:rPr>
        <w:t xml:space="preserve"> (</w:t>
      </w:r>
      <w:r w:rsidRPr="00BC4B7C">
        <w:rPr>
          <w:rFonts w:ascii="Times New Roman" w:hAnsi="Times New Roman" w:cs="Times New Roman"/>
        </w:rPr>
        <w:t>.312 can be at 4 if</w:t>
      </w:r>
      <w:r w:rsidR="000D3E41" w:rsidRPr="00BC4B7C">
        <w:rPr>
          <w:rFonts w:ascii="Times New Roman" w:hAnsi="Times New Roman" w:cs="Times New Roman"/>
        </w:rPr>
        <w:t xml:space="preserve"> &lt;</w:t>
      </w:r>
      <w:r w:rsidRPr="00BC4B7C">
        <w:rPr>
          <w:rFonts w:ascii="Times New Roman" w:hAnsi="Times New Roman" w:cs="Times New Roman"/>
        </w:rPr>
        <w:t xml:space="preserve"> 80”</w:t>
      </w:r>
      <w:r w:rsidR="000D3E41" w:rsidRPr="00BC4B7C">
        <w:rPr>
          <w:rFonts w:ascii="Times New Roman" w:hAnsi="Times New Roman" w:cs="Times New Roman"/>
        </w:rPr>
        <w:t xml:space="preserve"> long</w:t>
      </w:r>
      <w:r w:rsidRPr="00BC4B7C">
        <w:rPr>
          <w:rFonts w:ascii="Times New Roman" w:hAnsi="Times New Roman" w:cs="Times New Roman"/>
        </w:rPr>
        <w:t xml:space="preserve"> </w:t>
      </w:r>
      <w:r w:rsidR="000D3E41" w:rsidRPr="00BC4B7C">
        <w:rPr>
          <w:rFonts w:ascii="Times New Roman" w:hAnsi="Times New Roman" w:cs="Times New Roman"/>
        </w:rPr>
        <w:t xml:space="preserve">&amp; </w:t>
      </w:r>
      <w:r w:rsidRPr="00BC4B7C">
        <w:rPr>
          <w:rFonts w:ascii="Times New Roman" w:hAnsi="Times New Roman" w:cs="Times New Roman"/>
        </w:rPr>
        <w:t>60” wide</w:t>
      </w:r>
      <w:r w:rsidR="00BC4B7C">
        <w:rPr>
          <w:rFonts w:ascii="Times New Roman" w:hAnsi="Times New Roman" w:cs="Times New Roman"/>
        </w:rPr>
        <w:t>)</w:t>
      </w:r>
    </w:p>
    <w:p w14:paraId="610CA79F" w14:textId="77777777" w:rsidR="00DA1E1D" w:rsidRPr="0020118D" w:rsidRDefault="00DA1E1D" w:rsidP="00DA1E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Bend</w:t>
      </w:r>
    </w:p>
    <w:p w14:paraId="3D877BE4" w14:textId="77777777" w:rsidR="00DA1E1D" w:rsidRPr="0020118D" w:rsidRDefault="00DA1E1D" w:rsidP="00DA1E1D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Below .072</w:t>
      </w:r>
    </w:p>
    <w:p w14:paraId="11A8C0B5" w14:textId="77777777" w:rsidR="00DA1E1D" w:rsidRPr="0020118D" w:rsidRDefault="00DA1E1D" w:rsidP="00DA1E1D">
      <w:pPr>
        <w:pStyle w:val="ListParagraph"/>
        <w:numPr>
          <w:ilvl w:val="2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4.4</w:t>
      </w:r>
    </w:p>
    <w:p w14:paraId="11F5A24B" w14:textId="77777777" w:rsidR="00DA1E1D" w:rsidRPr="0020118D" w:rsidRDefault="00DA1E1D" w:rsidP="00DA1E1D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.072 to .120</w:t>
      </w:r>
    </w:p>
    <w:p w14:paraId="175FD61D" w14:textId="77777777" w:rsidR="00DA1E1D" w:rsidRPr="0020118D" w:rsidRDefault="00DA1E1D" w:rsidP="00DA1E1D">
      <w:pPr>
        <w:pStyle w:val="ListParagraph"/>
        <w:numPr>
          <w:ilvl w:val="2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4.35</w:t>
      </w:r>
    </w:p>
    <w:p w14:paraId="52A5D938" w14:textId="77777777" w:rsidR="00DA1E1D" w:rsidRPr="0020118D" w:rsidRDefault="00DA1E1D" w:rsidP="00DA1E1D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.148</w:t>
      </w:r>
    </w:p>
    <w:p w14:paraId="3F8B2C82" w14:textId="77777777" w:rsidR="00DA1E1D" w:rsidRPr="0020118D" w:rsidRDefault="00DA1E1D" w:rsidP="00DA1E1D">
      <w:pPr>
        <w:pStyle w:val="ListParagraph"/>
        <w:numPr>
          <w:ilvl w:val="2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4.3</w:t>
      </w:r>
    </w:p>
    <w:p w14:paraId="59375808" w14:textId="77777777" w:rsidR="00DA1E1D" w:rsidRPr="0020118D" w:rsidRDefault="00DA1E1D" w:rsidP="00DA1E1D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.162 &amp; .177</w:t>
      </w:r>
    </w:p>
    <w:p w14:paraId="3B391ED2" w14:textId="77777777" w:rsidR="00DA1E1D" w:rsidRPr="0020118D" w:rsidRDefault="004E05E4" w:rsidP="00DA1E1D">
      <w:pPr>
        <w:pStyle w:val="ListParagraph"/>
        <w:numPr>
          <w:ilvl w:val="2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4.275</w:t>
      </w:r>
    </w:p>
    <w:p w14:paraId="1960380E" w14:textId="77777777" w:rsidR="00DA1E1D" w:rsidRPr="0020118D" w:rsidRDefault="00DA1E1D" w:rsidP="00DA1E1D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.192 &amp;</w:t>
      </w:r>
      <w:r w:rsidR="004E05E4" w:rsidRPr="0020118D">
        <w:rPr>
          <w:rFonts w:ascii="Times New Roman" w:hAnsi="Times New Roman" w:cs="Times New Roman"/>
        </w:rPr>
        <w:t xml:space="preserve"> .225</w:t>
      </w:r>
    </w:p>
    <w:p w14:paraId="1B533BCB" w14:textId="77777777" w:rsidR="004E05E4" w:rsidRPr="0020118D" w:rsidRDefault="004E05E4" w:rsidP="004E05E4">
      <w:pPr>
        <w:pStyle w:val="ListParagraph"/>
        <w:numPr>
          <w:ilvl w:val="2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4.25</w:t>
      </w:r>
    </w:p>
    <w:p w14:paraId="34769145" w14:textId="72D7FB82" w:rsidR="004E05E4" w:rsidRPr="009C4B0E" w:rsidRDefault="004E05E4" w:rsidP="009C4B0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.234</w:t>
      </w:r>
      <w:r w:rsidRPr="009C4B0E">
        <w:rPr>
          <w:rFonts w:ascii="Times New Roman" w:hAnsi="Times New Roman" w:cs="Times New Roman"/>
        </w:rPr>
        <w:t xml:space="preserve"> &amp; up</w:t>
      </w:r>
    </w:p>
    <w:p w14:paraId="43AFE4A6" w14:textId="77777777" w:rsidR="00FC1C08" w:rsidRDefault="00FC1C08" w:rsidP="00FC1C08">
      <w:pPr>
        <w:pStyle w:val="ListParagraph"/>
        <w:numPr>
          <w:ilvl w:val="2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4.22</w:t>
      </w:r>
    </w:p>
    <w:p w14:paraId="4DE39350" w14:textId="77777777" w:rsidR="00FC1C08" w:rsidRDefault="00FC1C08" w:rsidP="00FC1C08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U-Hooks:</w:t>
      </w:r>
    </w:p>
    <w:p w14:paraId="670E5C9B" w14:textId="5DD16902" w:rsidR="00E00FE2" w:rsidRDefault="00FC1C08" w:rsidP="00E00FE2">
      <w:pPr>
        <w:pStyle w:val="ListParagraph"/>
        <w:numPr>
          <w:ilvl w:val="2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</w:t>
      </w:r>
    </w:p>
    <w:p w14:paraId="45B65A7A" w14:textId="36E0E1FE" w:rsidR="004F05DC" w:rsidRDefault="004F05DC" w:rsidP="00E00FE2">
      <w:pPr>
        <w:pStyle w:val="ListParagraph"/>
        <w:numPr>
          <w:ilvl w:val="2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Flex-M</w:t>
      </w:r>
      <w:r w:rsidR="00BC4B7C">
        <w:rPr>
          <w:rFonts w:ascii="Times New Roman" w:hAnsi="Times New Roman" w:cs="Times New Roman"/>
        </w:rPr>
        <w:t>at:</w:t>
      </w:r>
      <w:r>
        <w:rPr>
          <w:rFonts w:ascii="Times New Roman" w:hAnsi="Times New Roman" w:cs="Times New Roman"/>
        </w:rPr>
        <w:t xml:space="preserve"> 4.55</w:t>
      </w:r>
      <w:r w:rsidR="00BC4B7C">
        <w:rPr>
          <w:rFonts w:ascii="Times New Roman" w:hAnsi="Times New Roman" w:cs="Times New Roman"/>
        </w:rPr>
        <w:t xml:space="preserve"> for the</w:t>
      </w:r>
      <w:r>
        <w:rPr>
          <w:rFonts w:ascii="Times New Roman" w:hAnsi="Times New Roman" w:cs="Times New Roman"/>
        </w:rPr>
        <w:t xml:space="preserve"> double</w:t>
      </w:r>
      <w:r w:rsidR="00BC4B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fold</w:t>
      </w:r>
    </w:p>
    <w:p w14:paraId="1A380952" w14:textId="1D4AB791" w:rsidR="009C4B0E" w:rsidRDefault="009C4B0E" w:rsidP="009C4B0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C4B0E">
        <w:rPr>
          <w:rFonts w:ascii="Times New Roman" w:hAnsi="Times New Roman" w:cs="Times New Roman"/>
          <w:b/>
        </w:rPr>
        <w:t>***</w:t>
      </w:r>
      <w:r>
        <w:rPr>
          <w:rFonts w:ascii="Times New Roman" w:hAnsi="Times New Roman" w:cs="Times New Roman"/>
          <w:b/>
        </w:rPr>
        <w:t xml:space="preserve"> </w:t>
      </w:r>
      <w:r w:rsidRPr="009C4B0E">
        <w:rPr>
          <w:rFonts w:ascii="Times New Roman" w:hAnsi="Times New Roman" w:cs="Times New Roman"/>
          <w:b/>
        </w:rPr>
        <w:t>FOR U-HOOKS, SEE</w:t>
      </w:r>
      <w:r>
        <w:rPr>
          <w:rFonts w:ascii="Times New Roman" w:hAnsi="Times New Roman" w:cs="Times New Roman"/>
          <w:b/>
        </w:rPr>
        <w:t xml:space="preserve"> HOOKING</w:t>
      </w:r>
      <w:r w:rsidRPr="009C4B0E">
        <w:rPr>
          <w:rFonts w:ascii="Times New Roman" w:hAnsi="Times New Roman" w:cs="Times New Roman"/>
          <w:b/>
        </w:rPr>
        <w:t xml:space="preserve"> CHART</w:t>
      </w:r>
      <w:r>
        <w:rPr>
          <w:rFonts w:ascii="Times New Roman" w:hAnsi="Times New Roman" w:cs="Times New Roman"/>
          <w:b/>
        </w:rPr>
        <w:t xml:space="preserve"> FOR BACK GAUGE MEASUREMENTS ***</w:t>
      </w:r>
    </w:p>
    <w:p w14:paraId="2CBBB389" w14:textId="5010529F" w:rsidR="009C4B0E" w:rsidRPr="009C4B0E" w:rsidRDefault="009C4B0E" w:rsidP="009C4B0E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*** </w:t>
      </w:r>
      <w:r w:rsidRPr="009C4B0E">
        <w:rPr>
          <w:rFonts w:ascii="Times New Roman" w:hAnsi="Times New Roman" w:cs="Times New Roman"/>
          <w:b/>
        </w:rPr>
        <w:t>GENERALLY, 2” BG + TICKNESS OF WIRE</w:t>
      </w:r>
      <w:r>
        <w:rPr>
          <w:rFonts w:ascii="Times New Roman" w:hAnsi="Times New Roman" w:cs="Times New Roman"/>
          <w:b/>
        </w:rPr>
        <w:t xml:space="preserve"> (6-HOOKS) </w:t>
      </w:r>
      <w:r w:rsidRPr="009C4B0E">
        <w:rPr>
          <w:rFonts w:ascii="Times New Roman" w:hAnsi="Times New Roman" w:cs="Times New Roman"/>
          <w:b/>
        </w:rPr>
        <w:t>***</w:t>
      </w:r>
    </w:p>
    <w:p w14:paraId="7D060361" w14:textId="076FD5B7" w:rsidR="004E05E4" w:rsidRPr="00FC1C08" w:rsidRDefault="00FC1C08" w:rsidP="00FC1C08">
      <w:pPr>
        <w:pStyle w:val="Title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</w:t>
      </w:r>
      <w:r w:rsidR="003B4580">
        <w:rPr>
          <w:rFonts w:ascii="Times New Roman" w:hAnsi="Times New Roman" w:cs="Times New Roman"/>
          <w:b/>
          <w:sz w:val="40"/>
          <w:szCs w:val="40"/>
        </w:rPr>
        <w:t>H-1</w:t>
      </w:r>
      <w:r>
        <w:rPr>
          <w:rFonts w:ascii="Times New Roman" w:hAnsi="Times New Roman" w:cs="Times New Roman"/>
          <w:b/>
          <w:sz w:val="40"/>
          <w:szCs w:val="40"/>
        </w:rPr>
        <w:t xml:space="preserve"> Specifications</w:t>
      </w:r>
      <w:r w:rsidR="000D3E41">
        <w:rPr>
          <w:rFonts w:ascii="Times New Roman" w:hAnsi="Times New Roman" w:cs="Times New Roman"/>
          <w:b/>
          <w:sz w:val="40"/>
          <w:szCs w:val="40"/>
        </w:rPr>
        <w:t>: Woven</w:t>
      </w:r>
    </w:p>
    <w:p w14:paraId="6ABC8850" w14:textId="7696F857" w:rsidR="004E05E4" w:rsidRPr="0020118D" w:rsidRDefault="004E05E4" w:rsidP="000D3E41">
      <w:pPr>
        <w:pStyle w:val="Heading1"/>
        <w:tabs>
          <w:tab w:val="left" w:pos="1868"/>
        </w:tabs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Finger</w:t>
      </w:r>
      <w:r w:rsidR="000D3E41">
        <w:rPr>
          <w:rFonts w:ascii="Times New Roman" w:hAnsi="Times New Roman" w:cs="Times New Roman"/>
        </w:rPr>
        <w:t xml:space="preserve"> Length</w:t>
      </w:r>
    </w:p>
    <w:p w14:paraId="5DC64A70" w14:textId="77777777" w:rsidR="004E05E4" w:rsidRPr="0020118D" w:rsidRDefault="004E05E4" w:rsidP="004E05E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5” Shrouds</w:t>
      </w:r>
    </w:p>
    <w:p w14:paraId="1B22A1AD" w14:textId="77777777" w:rsidR="004E05E4" w:rsidRPr="0020118D" w:rsidRDefault="004E05E4" w:rsidP="004E05E4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.120 &amp; below</w:t>
      </w:r>
    </w:p>
    <w:p w14:paraId="1AA12E69" w14:textId="77777777" w:rsidR="004E05E4" w:rsidRPr="0020118D" w:rsidRDefault="004E05E4" w:rsidP="004E05E4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No fingers</w:t>
      </w:r>
    </w:p>
    <w:p w14:paraId="347E2D57" w14:textId="77777777" w:rsidR="004E05E4" w:rsidRPr="0020118D" w:rsidRDefault="004E05E4" w:rsidP="004E05E4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.148</w:t>
      </w:r>
    </w:p>
    <w:p w14:paraId="679E291C" w14:textId="77777777" w:rsidR="004E05E4" w:rsidRPr="0020118D" w:rsidRDefault="004E05E4" w:rsidP="004E05E4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 xml:space="preserve">2 ¼ to 2 ¾ </w:t>
      </w:r>
    </w:p>
    <w:p w14:paraId="399C1474" w14:textId="77777777" w:rsidR="004E05E4" w:rsidRPr="0020118D" w:rsidRDefault="004E05E4" w:rsidP="004E05E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6” Shrouds</w:t>
      </w:r>
    </w:p>
    <w:p w14:paraId="33C97497" w14:textId="77777777" w:rsidR="004E05E4" w:rsidRPr="0020118D" w:rsidRDefault="004E05E4" w:rsidP="004E05E4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.162 to .243</w:t>
      </w:r>
    </w:p>
    <w:p w14:paraId="528AA583" w14:textId="77777777" w:rsidR="004E05E4" w:rsidRPr="0020118D" w:rsidRDefault="004E05E4" w:rsidP="004E05E4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2 ¾ + opening</w:t>
      </w:r>
    </w:p>
    <w:p w14:paraId="2BFC7892" w14:textId="77777777" w:rsidR="004E05E4" w:rsidRPr="0020118D" w:rsidRDefault="004E05E4" w:rsidP="004E05E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7” Shrouds</w:t>
      </w:r>
    </w:p>
    <w:p w14:paraId="0FAA34AF" w14:textId="77777777" w:rsidR="004E05E4" w:rsidRPr="0020118D" w:rsidRDefault="004E05E4" w:rsidP="004E05E4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.312 &amp; .362</w:t>
      </w:r>
    </w:p>
    <w:p w14:paraId="0FB3E788" w14:textId="77777777" w:rsidR="004E05E4" w:rsidRPr="0020118D" w:rsidRDefault="004E05E4" w:rsidP="004E05E4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3” + opening</w:t>
      </w:r>
    </w:p>
    <w:p w14:paraId="03C60A9A" w14:textId="77777777" w:rsidR="0020118D" w:rsidRPr="0020118D" w:rsidRDefault="0020118D" w:rsidP="0020118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9” Shrouds</w:t>
      </w:r>
    </w:p>
    <w:p w14:paraId="5F916047" w14:textId="77777777" w:rsidR="0020118D" w:rsidRPr="0020118D" w:rsidRDefault="0020118D" w:rsidP="0020118D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4.5” + opening</w:t>
      </w:r>
    </w:p>
    <w:p w14:paraId="672775AF" w14:textId="77777777" w:rsidR="004E05E4" w:rsidRPr="0020118D" w:rsidRDefault="004E05E4" w:rsidP="004E05E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1 Hooks</w:t>
      </w:r>
    </w:p>
    <w:p w14:paraId="6FDA9802" w14:textId="77777777" w:rsidR="004E05E4" w:rsidRPr="0020118D" w:rsidRDefault="004E05E4" w:rsidP="004E05E4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.500 &amp; up</w:t>
      </w:r>
    </w:p>
    <w:p w14:paraId="300671F9" w14:textId="77777777" w:rsidR="004E05E4" w:rsidRPr="0020118D" w:rsidRDefault="004E05E4" w:rsidP="004E05E4">
      <w:pPr>
        <w:pStyle w:val="ListParagraph"/>
        <w:numPr>
          <w:ilvl w:val="2"/>
          <w:numId w:val="32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Opening + 1”</w:t>
      </w:r>
    </w:p>
    <w:p w14:paraId="024F3102" w14:textId="77777777" w:rsidR="0020118D" w:rsidRPr="0020118D" w:rsidRDefault="0020118D" w:rsidP="0020118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r w:rsidRPr="0020118D">
        <w:rPr>
          <w:rFonts w:ascii="Times New Roman" w:hAnsi="Times New Roman" w:cs="Times New Roman"/>
          <w:u w:val="single"/>
        </w:rPr>
        <w:t>U-Hooks</w:t>
      </w:r>
    </w:p>
    <w:p w14:paraId="3317BB25" w14:textId="77777777" w:rsidR="0020118D" w:rsidRPr="0020118D" w:rsidRDefault="0020118D" w:rsidP="0020118D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6” + opening</w:t>
      </w:r>
    </w:p>
    <w:p w14:paraId="307354BC" w14:textId="77777777" w:rsidR="0020118D" w:rsidRPr="0020118D" w:rsidRDefault="0020118D" w:rsidP="0020118D">
      <w:pPr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*Generally, use shorter fingers if math puts you within 3/16 of maximum due to bowing</w:t>
      </w:r>
      <w:r w:rsidR="00FC1C08">
        <w:rPr>
          <w:rFonts w:ascii="Times New Roman" w:hAnsi="Times New Roman" w:cs="Times New Roman"/>
        </w:rPr>
        <w:t>.</w:t>
      </w:r>
    </w:p>
    <w:p w14:paraId="5386760E" w14:textId="5EDA3823" w:rsidR="0020118D" w:rsidRDefault="00E00FE2" w:rsidP="00E00FE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 FOR ALL OTHER SPECIFICATIONS, SEE</w:t>
      </w:r>
      <w:r w:rsidR="009C4B0E">
        <w:rPr>
          <w:rFonts w:ascii="Times New Roman" w:hAnsi="Times New Roman" w:cs="Times New Roman"/>
          <w:b/>
        </w:rPr>
        <w:t xml:space="preserve"> HOOKING</w:t>
      </w:r>
      <w:r>
        <w:rPr>
          <w:rFonts w:ascii="Times New Roman" w:hAnsi="Times New Roman" w:cs="Times New Roman"/>
          <w:b/>
        </w:rPr>
        <w:t xml:space="preserve"> CHART ***</w:t>
      </w:r>
    </w:p>
    <w:p w14:paraId="22A42341" w14:textId="0DE9379A" w:rsidR="000D3E41" w:rsidRDefault="000D3E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0E8B393" w14:textId="360E81A0" w:rsidR="000D3E41" w:rsidRPr="00FC1C08" w:rsidRDefault="000D3E41" w:rsidP="000D3E41">
      <w:pPr>
        <w:pStyle w:val="Title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</w:t>
      </w:r>
      <w:r w:rsidR="003B4580">
        <w:rPr>
          <w:rFonts w:ascii="Times New Roman" w:hAnsi="Times New Roman" w:cs="Times New Roman"/>
          <w:b/>
          <w:sz w:val="40"/>
          <w:szCs w:val="40"/>
        </w:rPr>
        <w:t>H-2</w:t>
      </w:r>
      <w:r>
        <w:rPr>
          <w:rFonts w:ascii="Times New Roman" w:hAnsi="Times New Roman" w:cs="Times New Roman"/>
          <w:b/>
          <w:sz w:val="40"/>
          <w:szCs w:val="40"/>
        </w:rPr>
        <w:t xml:space="preserve"> Specifications: Flex-Mat</w:t>
      </w:r>
    </w:p>
    <w:p w14:paraId="5A3E0A68" w14:textId="0172355E" w:rsidR="000D3E41" w:rsidRPr="0020118D" w:rsidRDefault="000D3E41" w:rsidP="000D3E41">
      <w:pPr>
        <w:pStyle w:val="Heading1"/>
        <w:tabs>
          <w:tab w:val="left" w:pos="1868"/>
        </w:tabs>
        <w:rPr>
          <w:rFonts w:ascii="Times New Roman" w:hAnsi="Times New Roman" w:cs="Times New Roman"/>
        </w:rPr>
      </w:pPr>
      <w:r w:rsidRPr="0020118D">
        <w:rPr>
          <w:rFonts w:ascii="Times New Roman" w:hAnsi="Times New Roman" w:cs="Times New Roman"/>
        </w:rPr>
        <w:t>Finger</w:t>
      </w:r>
      <w:r>
        <w:rPr>
          <w:rFonts w:ascii="Times New Roman" w:hAnsi="Times New Roman" w:cs="Times New Roman"/>
        </w:rPr>
        <w:t xml:space="preserve"> Length</w:t>
      </w:r>
    </w:p>
    <w:p w14:paraId="4E9449B2" w14:textId="01FD5223" w:rsidR="000D3E41" w:rsidRDefault="000D3E41" w:rsidP="000D3E4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Single Folds:</w:t>
      </w:r>
    </w:p>
    <w:p w14:paraId="63DA34D0" w14:textId="77777777" w:rsidR="003B4580" w:rsidRPr="003B4580" w:rsidRDefault="003B4580" w:rsidP="003B4580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Green tables</w:t>
      </w:r>
    </w:p>
    <w:p w14:paraId="6E44C302" w14:textId="61325B02" w:rsidR="000D3E41" w:rsidRPr="003B4580" w:rsidRDefault="000D3E41" w:rsidP="003B4580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u w:val="single"/>
        </w:rPr>
      </w:pPr>
      <w:r w:rsidRPr="003B4580">
        <w:rPr>
          <w:rFonts w:ascii="Times New Roman" w:hAnsi="Times New Roman" w:cs="Times New Roman"/>
        </w:rPr>
        <w:t>.105 wire diameter &amp; larger</w:t>
      </w:r>
    </w:p>
    <w:p w14:paraId="3BFAB842" w14:textId="297379BB" w:rsidR="000D3E41" w:rsidRPr="003B4580" w:rsidRDefault="003B4580" w:rsidP="003B4580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u w:val="single"/>
        </w:rPr>
      </w:pPr>
      <w:r w:rsidRPr="003B4580">
        <w:rPr>
          <w:rFonts w:ascii="Times New Roman" w:hAnsi="Times New Roman" w:cs="Times New Roman"/>
        </w:rPr>
        <w:t>M</w:t>
      </w:r>
      <w:r w:rsidR="000D3E41" w:rsidRPr="003B4580">
        <w:rPr>
          <w:rFonts w:ascii="Times New Roman" w:hAnsi="Times New Roman" w:cs="Times New Roman"/>
        </w:rPr>
        <w:t>ove back gauge to f</w:t>
      </w:r>
      <w:r w:rsidRPr="003B4580">
        <w:rPr>
          <w:rFonts w:ascii="Times New Roman" w:hAnsi="Times New Roman" w:cs="Times New Roman"/>
        </w:rPr>
        <w:t>orward</w:t>
      </w:r>
      <w:r w:rsidR="000D3E41" w:rsidRPr="003B4580">
        <w:rPr>
          <w:rFonts w:ascii="Times New Roman" w:hAnsi="Times New Roman" w:cs="Times New Roman"/>
        </w:rPr>
        <w:t xml:space="preserve"> position</w:t>
      </w:r>
    </w:p>
    <w:p w14:paraId="4E11C796" w14:textId="167A0C23" w:rsidR="003B4580" w:rsidRPr="003B4580" w:rsidRDefault="003B4580" w:rsidP="003B4580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Double check 2</w:t>
      </w:r>
      <w:r>
        <w:rPr>
          <w:rFonts w:ascii="Times New Roman" w:hAnsi="Times New Roman" w:cs="Times New Roman"/>
          <w:vertAlign w:val="superscript"/>
        </w:rPr>
        <w:t>1/4</w:t>
      </w:r>
      <w:r>
        <w:rPr>
          <w:rFonts w:ascii="Times New Roman" w:hAnsi="Times New Roman" w:cs="Times New Roman"/>
        </w:rPr>
        <w:t xml:space="preserve"> length</w:t>
      </w:r>
    </w:p>
    <w:p w14:paraId="364B6B94" w14:textId="4CF348C4" w:rsidR="000D3E41" w:rsidRDefault="000D3E41" w:rsidP="000D3E4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Double Folds</w:t>
      </w:r>
    </w:p>
    <w:p w14:paraId="50932FB2" w14:textId="7C6B382C" w:rsidR="003B4580" w:rsidRPr="003B4580" w:rsidRDefault="003B4580" w:rsidP="003B4580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Blue tables</w:t>
      </w:r>
    </w:p>
    <w:p w14:paraId="2C3B69F6" w14:textId="63305754" w:rsidR="003B4580" w:rsidRPr="003B4580" w:rsidRDefault="003B4580" w:rsidP="003B4580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.092 wire diameter &amp; smaller</w:t>
      </w:r>
    </w:p>
    <w:p w14:paraId="2AE1B7CB" w14:textId="3908B126" w:rsidR="003B4580" w:rsidRPr="003B4580" w:rsidRDefault="003B4580" w:rsidP="003B4580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Move back gauge to back position</w:t>
      </w:r>
    </w:p>
    <w:p w14:paraId="412FB1AB" w14:textId="00060B08" w:rsidR="003B4580" w:rsidRPr="003B4580" w:rsidRDefault="003B4580" w:rsidP="003B4580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Double check 2</w:t>
      </w:r>
      <w:r>
        <w:rPr>
          <w:rFonts w:ascii="Times New Roman" w:hAnsi="Times New Roman" w:cs="Times New Roman"/>
          <w:vertAlign w:val="superscript"/>
        </w:rPr>
        <w:t>3/4</w:t>
      </w:r>
      <w:r>
        <w:rPr>
          <w:rFonts w:ascii="Times New Roman" w:hAnsi="Times New Roman" w:cs="Times New Roman"/>
        </w:rPr>
        <w:t xml:space="preserve"> length</w:t>
      </w:r>
    </w:p>
    <w:p w14:paraId="652B9AA0" w14:textId="6EB378DB" w:rsidR="00E00FE2" w:rsidRDefault="003B4580" w:rsidP="003B4580">
      <w:pPr>
        <w:jc w:val="center"/>
        <w:rPr>
          <w:rFonts w:ascii="Times New Roman" w:hAnsi="Times New Roman" w:cs="Times New Roman"/>
          <w:b/>
        </w:rPr>
      </w:pPr>
      <w:r w:rsidRPr="003B4580">
        <w:rPr>
          <w:rFonts w:ascii="Times New Roman" w:hAnsi="Times New Roman" w:cs="Times New Roman"/>
        </w:rPr>
        <w:t>***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ALWAYS MAKE SURE TO USE PROPER BLADE SPACING – SEE CHART ON SIDE</w:t>
      </w:r>
      <w:r w:rsidR="00E00FE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***</w:t>
      </w:r>
    </w:p>
    <w:p w14:paraId="5CDF8948" w14:textId="77777777" w:rsidR="00E00FE2" w:rsidRDefault="00E00F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13FFD08" w14:textId="77777777" w:rsidR="00E00FE2" w:rsidRDefault="00E00FE2" w:rsidP="00E00FE2">
      <w:pPr>
        <w:pStyle w:val="Header"/>
        <w:rPr>
          <w:rFonts w:ascii="Times New Roman" w:hAnsi="Times New Roman" w:cs="Times New Roman"/>
          <w:b/>
          <w:sz w:val="40"/>
          <w:szCs w:val="40"/>
        </w:rPr>
      </w:pPr>
      <w:r w:rsidRPr="00D37738">
        <w:rPr>
          <w:rFonts w:ascii="Times New Roman" w:hAnsi="Times New Roman" w:cs="Times New Roman"/>
          <w:b/>
          <w:sz w:val="40"/>
          <w:szCs w:val="40"/>
        </w:rPr>
        <w:lastRenderedPageBreak/>
        <w:t>DF-1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D37738">
        <w:rPr>
          <w:rFonts w:ascii="Times New Roman" w:hAnsi="Times New Roman" w:cs="Times New Roman"/>
          <w:b/>
          <w:sz w:val="40"/>
          <w:szCs w:val="40"/>
        </w:rPr>
        <w:t>Procedures</w:t>
      </w:r>
    </w:p>
    <w:p w14:paraId="3EDB0E66" w14:textId="77777777" w:rsidR="00E00FE2" w:rsidRPr="00D37738" w:rsidRDefault="00E00FE2" w:rsidP="00E00FE2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Startup &amp; Operation</w:t>
      </w:r>
    </w:p>
    <w:p w14:paraId="21AEC1C5" w14:textId="021B99CC" w:rsidR="00320E58" w:rsidRDefault="00E64152" w:rsidP="00140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beginning of each shift</w:t>
      </w:r>
      <w:r w:rsidR="00320E58">
        <w:rPr>
          <w:rFonts w:ascii="Times New Roman" w:hAnsi="Times New Roman" w:cs="Times New Roman"/>
          <w:sz w:val="24"/>
          <w:szCs w:val="24"/>
        </w:rPr>
        <w:t>:</w:t>
      </w:r>
    </w:p>
    <w:p w14:paraId="6607C680" w14:textId="0174569C" w:rsidR="00610507" w:rsidRPr="00610507" w:rsidRDefault="00610507" w:rsidP="00610507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E72B5F">
        <w:rPr>
          <w:rFonts w:ascii="Times New Roman" w:hAnsi="Times New Roman" w:cs="Times New Roman"/>
        </w:rPr>
        <w:t>Operator performs startup</w:t>
      </w:r>
      <w:r>
        <w:rPr>
          <w:rFonts w:ascii="Times New Roman" w:hAnsi="Times New Roman" w:cs="Times New Roman"/>
        </w:rPr>
        <w:t xml:space="preserve"> procedure</w:t>
      </w:r>
    </w:p>
    <w:p w14:paraId="75EA6D77" w14:textId="672B3FB7" w:rsidR="00E72B5F" w:rsidRPr="00E72B5F" w:rsidRDefault="000B7445" w:rsidP="00140C0D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E72B5F">
        <w:rPr>
          <w:rFonts w:ascii="Times New Roman" w:hAnsi="Times New Roman" w:cs="Times New Roman"/>
        </w:rPr>
        <w:t>A</w:t>
      </w:r>
      <w:r w:rsidR="00C4373B" w:rsidRPr="00E72B5F">
        <w:rPr>
          <w:rFonts w:ascii="Times New Roman" w:hAnsi="Times New Roman" w:cs="Times New Roman"/>
        </w:rPr>
        <w:t xml:space="preserve">ssistant operator </w:t>
      </w:r>
      <w:r w:rsidR="00E72B5F">
        <w:rPr>
          <w:rFonts w:ascii="Times New Roman" w:hAnsi="Times New Roman" w:cs="Times New Roman"/>
        </w:rPr>
        <w:t>stock</w:t>
      </w:r>
      <w:r w:rsidR="00610507">
        <w:rPr>
          <w:rFonts w:ascii="Times New Roman" w:hAnsi="Times New Roman" w:cs="Times New Roman"/>
        </w:rPr>
        <w:t>s</w:t>
      </w:r>
      <w:r w:rsidR="00C4373B" w:rsidRPr="00E72B5F">
        <w:rPr>
          <w:rFonts w:ascii="Times New Roman" w:hAnsi="Times New Roman" w:cs="Times New Roman"/>
        </w:rPr>
        <w:t xml:space="preserve"> shroud rack </w:t>
      </w:r>
    </w:p>
    <w:p w14:paraId="702E8356" w14:textId="67B7BB96" w:rsidR="0022082A" w:rsidRPr="00E64152" w:rsidRDefault="00F82F75" w:rsidP="004F05D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4B7C">
        <w:rPr>
          <w:rFonts w:ascii="Times New Roman" w:hAnsi="Times New Roman" w:cs="Times New Roman"/>
          <w:sz w:val="24"/>
          <w:szCs w:val="24"/>
          <w:u w:val="single"/>
        </w:rPr>
        <w:t>Startup</w:t>
      </w:r>
    </w:p>
    <w:p w14:paraId="5DF15330" w14:textId="145A22E7" w:rsidR="00E00FE2" w:rsidRDefault="00E00FE2" w:rsidP="004F05D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D37738">
        <w:rPr>
          <w:rFonts w:ascii="Times New Roman" w:hAnsi="Times New Roman" w:cs="Times New Roman"/>
        </w:rPr>
        <w:t>Check die bolts under RAM for tightening</w:t>
      </w:r>
    </w:p>
    <w:p w14:paraId="60F9A480" w14:textId="798F7C21" w:rsidR="00F82F75" w:rsidRDefault="00F82F75" w:rsidP="004F05D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all 3 position sensors (strings) for breaks/wear</w:t>
      </w:r>
    </w:p>
    <w:p w14:paraId="1099EFE2" w14:textId="182F19FB" w:rsidR="004F05DC" w:rsidRDefault="004F05DC" w:rsidP="004F05D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all tools are present on shadow-board</w:t>
      </w:r>
    </w:p>
    <w:p w14:paraId="620474B8" w14:textId="6155235B" w:rsidR="004F05DC" w:rsidRPr="00D37738" w:rsidRDefault="004F05DC" w:rsidP="004F05DC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any are missing, inform the supervisor</w:t>
      </w:r>
    </w:p>
    <w:p w14:paraId="0E1150C7" w14:textId="77777777" w:rsidR="00E00FE2" w:rsidRPr="00D37738" w:rsidRDefault="00E00FE2" w:rsidP="004F05D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D37738">
        <w:rPr>
          <w:rFonts w:ascii="Times New Roman" w:hAnsi="Times New Roman" w:cs="Times New Roman"/>
        </w:rPr>
        <w:t>Turn on machine</w:t>
      </w:r>
    </w:p>
    <w:p w14:paraId="49548AD4" w14:textId="77777777" w:rsidR="00E00FE2" w:rsidRPr="00D37738" w:rsidRDefault="00E00FE2" w:rsidP="00E00FE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D37738">
        <w:rPr>
          <w:rFonts w:ascii="Times New Roman" w:hAnsi="Times New Roman" w:cs="Times New Roman"/>
        </w:rPr>
        <w:t>Move top switch into Manual Mode (right position)</w:t>
      </w:r>
    </w:p>
    <w:p w14:paraId="4B5ECB1F" w14:textId="77777777" w:rsidR="00E00FE2" w:rsidRPr="00D37738" w:rsidRDefault="00E00FE2" w:rsidP="00E00FE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D37738">
        <w:rPr>
          <w:rFonts w:ascii="Times New Roman" w:hAnsi="Times New Roman" w:cs="Times New Roman"/>
        </w:rPr>
        <w:t>Move bottom switch into Hold Down Up</w:t>
      </w:r>
    </w:p>
    <w:p w14:paraId="0EA33184" w14:textId="7A081548" w:rsidR="00E00FE2" w:rsidRDefault="00E00FE2" w:rsidP="00E00FE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D37738">
        <w:rPr>
          <w:rFonts w:ascii="Times New Roman" w:hAnsi="Times New Roman" w:cs="Times New Roman"/>
        </w:rPr>
        <w:t>Move RAM level with the die</w:t>
      </w:r>
      <w:r w:rsidR="004F05DC">
        <w:rPr>
          <w:rFonts w:ascii="Times New Roman" w:hAnsi="Times New Roman" w:cs="Times New Roman"/>
        </w:rPr>
        <w:t>/table</w:t>
      </w:r>
      <w:r w:rsidRPr="00D37738">
        <w:rPr>
          <w:rFonts w:ascii="Times New Roman" w:hAnsi="Times New Roman" w:cs="Times New Roman"/>
        </w:rPr>
        <w:t xml:space="preserve"> to check alignment</w:t>
      </w:r>
    </w:p>
    <w:p w14:paraId="51EC0CA2" w14:textId="370754E0" w:rsidR="00F82F75" w:rsidRPr="00D37738" w:rsidRDefault="00F82F75" w:rsidP="00F82F75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E-Stop in place and inspect on both sides</w:t>
      </w:r>
    </w:p>
    <w:p w14:paraId="25AF52D9" w14:textId="33FD46DD" w:rsidR="00E00FE2" w:rsidRDefault="004F05DC" w:rsidP="00E00FE2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</w:t>
      </w:r>
      <w:r w:rsidR="00E00FE2" w:rsidRPr="00D37738">
        <w:rPr>
          <w:rFonts w:ascii="Times New Roman" w:hAnsi="Times New Roman" w:cs="Times New Roman"/>
        </w:rPr>
        <w:t xml:space="preserve"> maintenance if X</w:t>
      </w:r>
      <w:r w:rsidR="00F82F75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 or </w:t>
      </w:r>
      <w:r w:rsidR="00E00FE2" w:rsidRPr="00D37738">
        <w:rPr>
          <w:rFonts w:ascii="Times New Roman" w:hAnsi="Times New Roman" w:cs="Times New Roman"/>
        </w:rPr>
        <w:t>Y-axis need re-alignment</w:t>
      </w:r>
    </w:p>
    <w:p w14:paraId="398FD7A2" w14:textId="627D876F" w:rsidR="004F05DC" w:rsidRDefault="004F05DC" w:rsidP="004F05D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values are displayed under X-axis &amp; Y-axis</w:t>
      </w:r>
    </w:p>
    <w:p w14:paraId="04C18DC3" w14:textId="29F602AD" w:rsidR="004F05DC" w:rsidRDefault="004F05DC" w:rsidP="004F05DC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any are at 0.000 when aligned with die, call maintenance</w:t>
      </w:r>
    </w:p>
    <w:p w14:paraId="4F5BF1CB" w14:textId="77777777" w:rsidR="004F05DC" w:rsidRPr="004F05DC" w:rsidRDefault="004F05DC" w:rsidP="004F05DC">
      <w:pPr>
        <w:spacing w:after="0" w:line="240" w:lineRule="auto"/>
        <w:rPr>
          <w:rFonts w:ascii="Times New Roman" w:hAnsi="Times New Roman" w:cs="Times New Roman"/>
        </w:rPr>
      </w:pPr>
    </w:p>
    <w:p w14:paraId="6C9F4C27" w14:textId="0B521F7F" w:rsidR="00F82F75" w:rsidRPr="00BC4B7C" w:rsidRDefault="004F05DC" w:rsidP="004F05D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4B7C">
        <w:rPr>
          <w:rFonts w:ascii="Times New Roman" w:hAnsi="Times New Roman" w:cs="Times New Roman"/>
          <w:sz w:val="24"/>
          <w:szCs w:val="24"/>
          <w:u w:val="single"/>
        </w:rPr>
        <w:t>Operation</w:t>
      </w:r>
    </w:p>
    <w:p w14:paraId="688EF492" w14:textId="77777777" w:rsidR="004F05DC" w:rsidRPr="004F05DC" w:rsidRDefault="004F05DC" w:rsidP="004F05DC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18A7A2CC" w14:textId="77777777" w:rsidR="00E00FE2" w:rsidRPr="00D37738" w:rsidRDefault="00E00FE2" w:rsidP="004F05DC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D37738">
        <w:rPr>
          <w:rFonts w:ascii="Times New Roman" w:hAnsi="Times New Roman" w:cs="Times New Roman"/>
        </w:rPr>
        <w:t>Move top switch back into Automatic Mode (left position)</w:t>
      </w:r>
    </w:p>
    <w:p w14:paraId="721D1ED5" w14:textId="77777777" w:rsidR="00E00FE2" w:rsidRPr="00D37738" w:rsidRDefault="00E00FE2" w:rsidP="004F05DC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D37738">
        <w:rPr>
          <w:rFonts w:ascii="Times New Roman" w:hAnsi="Times New Roman" w:cs="Times New Roman"/>
        </w:rPr>
        <w:t>Load appropriate setting</w:t>
      </w:r>
    </w:p>
    <w:p w14:paraId="6234D075" w14:textId="77777777" w:rsidR="00E00FE2" w:rsidRPr="00D37738" w:rsidRDefault="00E00FE2" w:rsidP="00F82F75">
      <w:pPr>
        <w:pStyle w:val="ListParagraph"/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D37738">
        <w:rPr>
          <w:rFonts w:ascii="Times New Roman" w:hAnsi="Times New Roman" w:cs="Times New Roman"/>
        </w:rPr>
        <w:t>02REG: .105 &amp; larger wire diameter</w:t>
      </w:r>
    </w:p>
    <w:p w14:paraId="1F2DF4BE" w14:textId="77777777" w:rsidR="00E00FE2" w:rsidRPr="00D37738" w:rsidRDefault="00E00FE2" w:rsidP="00F82F75">
      <w:pPr>
        <w:pStyle w:val="ListParagraph"/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D37738">
        <w:rPr>
          <w:rFonts w:ascii="Times New Roman" w:hAnsi="Times New Roman" w:cs="Times New Roman"/>
        </w:rPr>
        <w:t>03DUB: .092 &amp; smaller wire diameter</w:t>
      </w:r>
    </w:p>
    <w:p w14:paraId="4112E781" w14:textId="77777777" w:rsidR="00E00FE2" w:rsidRPr="00D37738" w:rsidRDefault="00E00FE2" w:rsidP="00F82F7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D37738">
        <w:rPr>
          <w:rFonts w:ascii="Times New Roman" w:hAnsi="Times New Roman" w:cs="Times New Roman"/>
        </w:rPr>
        <w:t>With both operator and assistant operator watching movement:</w:t>
      </w:r>
    </w:p>
    <w:p w14:paraId="0D480879" w14:textId="777120E6" w:rsidR="00E00FE2" w:rsidRPr="00D37738" w:rsidRDefault="00E00FE2" w:rsidP="00F82F75">
      <w:pPr>
        <w:pStyle w:val="ListParagraph"/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D37738">
        <w:rPr>
          <w:rFonts w:ascii="Times New Roman" w:hAnsi="Times New Roman" w:cs="Times New Roman"/>
        </w:rPr>
        <w:t>Home &amp; cycle machine with one hand on magnetic E-Stop</w:t>
      </w:r>
      <w:r w:rsidR="00F71E30">
        <w:rPr>
          <w:rFonts w:ascii="Times New Roman" w:hAnsi="Times New Roman" w:cs="Times New Roman"/>
        </w:rPr>
        <w:t xml:space="preserve"> </w:t>
      </w:r>
      <w:r w:rsidR="00444B0A">
        <w:rPr>
          <w:rFonts w:ascii="Times New Roman" w:hAnsi="Times New Roman" w:cs="Times New Roman"/>
          <w:b/>
        </w:rPr>
        <w:t>twice</w:t>
      </w:r>
    </w:p>
    <w:p w14:paraId="1F79BDCF" w14:textId="3877A240" w:rsidR="00E00FE2" w:rsidRDefault="00E00FE2" w:rsidP="00F82F7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D37738">
        <w:rPr>
          <w:rFonts w:ascii="Times New Roman" w:hAnsi="Times New Roman" w:cs="Times New Roman"/>
        </w:rPr>
        <w:t>If motion is safe</w:t>
      </w:r>
      <w:r w:rsidR="00444B0A">
        <w:rPr>
          <w:rFonts w:ascii="Times New Roman" w:hAnsi="Times New Roman" w:cs="Times New Roman"/>
        </w:rPr>
        <w:t xml:space="preserve"> after second cycle</w:t>
      </w:r>
      <w:bookmarkStart w:id="0" w:name="_GoBack"/>
      <w:bookmarkEnd w:id="0"/>
      <w:r w:rsidRPr="00D37738">
        <w:rPr>
          <w:rFonts w:ascii="Times New Roman" w:hAnsi="Times New Roman" w:cs="Times New Roman"/>
        </w:rPr>
        <w:t>, begin operation</w:t>
      </w:r>
    </w:p>
    <w:p w14:paraId="343FF0E7" w14:textId="0EB5855B" w:rsidR="004F05DC" w:rsidRPr="00D37738" w:rsidRDefault="004F05DC" w:rsidP="00F82F7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RAM appears it will hit something, E-stop and repeat Step 3</w:t>
      </w:r>
    </w:p>
    <w:p w14:paraId="2AB67BB5" w14:textId="6A9BE43A" w:rsidR="004F05DC" w:rsidRPr="004F05DC" w:rsidRDefault="00E00FE2" w:rsidP="004F05DC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D37738">
        <w:rPr>
          <w:rFonts w:ascii="Times New Roman" w:hAnsi="Times New Roman" w:cs="Times New Roman"/>
        </w:rPr>
        <w:t>Repeat each time settings are changed.</w:t>
      </w:r>
    </w:p>
    <w:p w14:paraId="15764D7B" w14:textId="77777777" w:rsidR="00E00FE2" w:rsidRPr="00D37738" w:rsidRDefault="00E00FE2" w:rsidP="00E00FE2">
      <w:pPr>
        <w:rPr>
          <w:rFonts w:ascii="Times New Roman" w:hAnsi="Times New Roman" w:cs="Times New Roman"/>
        </w:rPr>
      </w:pPr>
    </w:p>
    <w:p w14:paraId="768737C7" w14:textId="765C9A32" w:rsidR="00E00FE2" w:rsidRPr="00E00FE2" w:rsidRDefault="00E00FE2" w:rsidP="00E00FE2">
      <w:pPr>
        <w:jc w:val="center"/>
        <w:rPr>
          <w:rFonts w:ascii="Times New Roman" w:hAnsi="Times New Roman" w:cs="Times New Roman"/>
          <w:b/>
        </w:rPr>
      </w:pPr>
      <w:r w:rsidRPr="00E00FE2">
        <w:rPr>
          <w:rFonts w:ascii="Times New Roman" w:hAnsi="Times New Roman" w:cs="Times New Roman"/>
          <w:b/>
        </w:rPr>
        <w:t>***ALWAYS WATCH FOLD</w:t>
      </w:r>
      <w:r>
        <w:rPr>
          <w:rFonts w:ascii="Times New Roman" w:hAnsi="Times New Roman" w:cs="Times New Roman"/>
          <w:b/>
        </w:rPr>
        <w:t xml:space="preserve"> </w:t>
      </w:r>
      <w:r w:rsidRPr="00E00FE2">
        <w:rPr>
          <w:rFonts w:ascii="Times New Roman" w:hAnsi="Times New Roman" w:cs="Times New Roman"/>
          <w:b/>
        </w:rPr>
        <w:t>WITH HAND ON E-STOP TO ENSURE USUAL OPERATION***</w:t>
      </w:r>
    </w:p>
    <w:p w14:paraId="59B74AE1" w14:textId="77777777" w:rsidR="003B4580" w:rsidRPr="003B4580" w:rsidRDefault="003B4580" w:rsidP="003B4580">
      <w:pPr>
        <w:jc w:val="center"/>
        <w:rPr>
          <w:rFonts w:ascii="Times New Roman" w:hAnsi="Times New Roman" w:cs="Times New Roman"/>
          <w:b/>
        </w:rPr>
      </w:pPr>
    </w:p>
    <w:p w14:paraId="4706D142" w14:textId="77777777" w:rsidR="000D3E41" w:rsidRPr="0020118D" w:rsidRDefault="000D3E41" w:rsidP="0020118D">
      <w:pPr>
        <w:rPr>
          <w:rFonts w:ascii="Times New Roman" w:hAnsi="Times New Roman" w:cs="Times New Roman"/>
          <w:b/>
        </w:rPr>
      </w:pPr>
    </w:p>
    <w:sectPr w:rsidR="000D3E41" w:rsidRPr="0020118D" w:rsidSect="00855982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BBB31" w14:textId="77777777" w:rsidR="00AB3BD1" w:rsidRDefault="00AB3BD1" w:rsidP="00855982">
      <w:pPr>
        <w:spacing w:after="0" w:line="240" w:lineRule="auto"/>
      </w:pPr>
      <w:r>
        <w:separator/>
      </w:r>
    </w:p>
  </w:endnote>
  <w:endnote w:type="continuationSeparator" w:id="0">
    <w:p w14:paraId="63F18AE2" w14:textId="77777777" w:rsidR="00AB3BD1" w:rsidRDefault="00AB3BD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9CC0A3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C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3F24F" w14:textId="77777777" w:rsidR="00AB3BD1" w:rsidRDefault="00AB3BD1" w:rsidP="00855982">
      <w:pPr>
        <w:spacing w:after="0" w:line="240" w:lineRule="auto"/>
      </w:pPr>
      <w:r>
        <w:separator/>
      </w:r>
    </w:p>
  </w:footnote>
  <w:footnote w:type="continuationSeparator" w:id="0">
    <w:p w14:paraId="514E6978" w14:textId="77777777" w:rsidR="00AB3BD1" w:rsidRDefault="00AB3BD1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FBD82" w14:textId="1BB61452" w:rsidR="00E00FE2" w:rsidRPr="003B4580" w:rsidRDefault="003B4580">
    <w:pPr>
      <w:pStyle w:val="Header"/>
      <w:rPr>
        <w:rFonts w:ascii="Times New Roman" w:hAnsi="Times New Roman" w:cs="Times New Roman"/>
        <w:sz w:val="52"/>
        <w:szCs w:val="52"/>
      </w:rPr>
    </w:pPr>
    <w:r w:rsidRPr="003B4580">
      <w:rPr>
        <w:rFonts w:ascii="Times New Roman" w:hAnsi="Times New Roman" w:cs="Times New Roman"/>
        <w:sz w:val="52"/>
        <w:szCs w:val="52"/>
      </w:rPr>
      <w:t xml:space="preserve">Hooking &amp; Shearing </w:t>
    </w:r>
    <w:r w:rsidR="00FC1C08" w:rsidRPr="003B4580">
      <w:rPr>
        <w:rFonts w:ascii="Times New Roman" w:hAnsi="Times New Roman" w:cs="Times New Roman"/>
        <w:sz w:val="52"/>
        <w:szCs w:val="52"/>
      </w:rPr>
      <w:t xml:space="preserve">Department </w:t>
    </w:r>
    <w:r w:rsidR="00E00FE2">
      <w:rPr>
        <w:rFonts w:ascii="Times New Roman" w:hAnsi="Times New Roman" w:cs="Times New Roman"/>
        <w:sz w:val="52"/>
        <w:szCs w:val="52"/>
      </w:rPr>
      <w:t>Guidelines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F3053" w14:textId="627D00AA" w:rsidR="00FC1C08" w:rsidRPr="000D3E41" w:rsidRDefault="000D3E41">
    <w:pPr>
      <w:pStyle w:val="Header"/>
      <w:rPr>
        <w:rFonts w:ascii="Times New Roman" w:hAnsi="Times New Roman" w:cs="Times New Roman"/>
        <w:sz w:val="52"/>
        <w:szCs w:val="52"/>
      </w:rPr>
    </w:pPr>
    <w:r w:rsidRPr="000D3E41">
      <w:rPr>
        <w:rFonts w:ascii="Times New Roman" w:hAnsi="Times New Roman" w:cs="Times New Roman"/>
        <w:sz w:val="52"/>
        <w:szCs w:val="52"/>
      </w:rPr>
      <w:t>Hooking &amp; Shearing</w:t>
    </w:r>
    <w:r w:rsidR="00FC1C08" w:rsidRPr="000D3E41">
      <w:rPr>
        <w:rFonts w:ascii="Times New Roman" w:hAnsi="Times New Roman" w:cs="Times New Roman"/>
        <w:sz w:val="52"/>
        <w:szCs w:val="52"/>
      </w:rPr>
      <w:t xml:space="preserve"> Department</w:t>
    </w:r>
    <w:r w:rsidR="00E00FE2">
      <w:rPr>
        <w:rFonts w:ascii="Times New Roman" w:hAnsi="Times New Roman" w:cs="Times New Roman"/>
        <w:sz w:val="52"/>
        <w:szCs w:val="52"/>
      </w:rPr>
      <w:t xml:space="preserve"> 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86A47"/>
    <w:multiLevelType w:val="hybridMultilevel"/>
    <w:tmpl w:val="F2C6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780707"/>
    <w:multiLevelType w:val="hybridMultilevel"/>
    <w:tmpl w:val="7D04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2FC02A6"/>
    <w:multiLevelType w:val="hybridMultilevel"/>
    <w:tmpl w:val="7E76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E205ED7"/>
    <w:multiLevelType w:val="multilevel"/>
    <w:tmpl w:val="1390D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3445C7"/>
    <w:multiLevelType w:val="multilevel"/>
    <w:tmpl w:val="1390D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127DA"/>
    <w:multiLevelType w:val="multilevel"/>
    <w:tmpl w:val="2E2EF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3655BAD"/>
    <w:multiLevelType w:val="hybridMultilevel"/>
    <w:tmpl w:val="5D5C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974A3"/>
    <w:multiLevelType w:val="hybridMultilevel"/>
    <w:tmpl w:val="B016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03FC7"/>
    <w:multiLevelType w:val="hybridMultilevel"/>
    <w:tmpl w:val="3536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1"/>
  </w:num>
  <w:num w:numId="14">
    <w:abstractNumId w:val="23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8"/>
  </w:num>
  <w:num w:numId="29">
    <w:abstractNumId w:val="22"/>
  </w:num>
  <w:num w:numId="30">
    <w:abstractNumId w:val="16"/>
  </w:num>
  <w:num w:numId="31">
    <w:abstractNumId w:val="25"/>
  </w:num>
  <w:num w:numId="32">
    <w:abstractNumId w:val="10"/>
  </w:num>
  <w:num w:numId="33">
    <w:abstractNumId w:val="26"/>
  </w:num>
  <w:num w:numId="34">
    <w:abstractNumId w:val="24"/>
  </w:num>
  <w:num w:numId="35">
    <w:abstractNumId w:val="12"/>
  </w:num>
  <w:num w:numId="36">
    <w:abstractNumId w:val="19"/>
  </w:num>
  <w:num w:numId="37">
    <w:abstractNumId w:val="21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763"/>
    <w:rsid w:val="000B7445"/>
    <w:rsid w:val="000D3E41"/>
    <w:rsid w:val="00140C0D"/>
    <w:rsid w:val="001D4362"/>
    <w:rsid w:val="0020118D"/>
    <w:rsid w:val="0022082A"/>
    <w:rsid w:val="002A4763"/>
    <w:rsid w:val="00320E58"/>
    <w:rsid w:val="00342D6C"/>
    <w:rsid w:val="003B4580"/>
    <w:rsid w:val="00444B0A"/>
    <w:rsid w:val="004E05E4"/>
    <w:rsid w:val="004F05DC"/>
    <w:rsid w:val="00583FB8"/>
    <w:rsid w:val="00610507"/>
    <w:rsid w:val="00613883"/>
    <w:rsid w:val="00724F52"/>
    <w:rsid w:val="007833A7"/>
    <w:rsid w:val="007F4197"/>
    <w:rsid w:val="00855982"/>
    <w:rsid w:val="00906E41"/>
    <w:rsid w:val="009C4B0E"/>
    <w:rsid w:val="00A10484"/>
    <w:rsid w:val="00A70498"/>
    <w:rsid w:val="00AB3BD1"/>
    <w:rsid w:val="00BC4B7C"/>
    <w:rsid w:val="00C245E9"/>
    <w:rsid w:val="00C4373B"/>
    <w:rsid w:val="00DA1E1D"/>
    <w:rsid w:val="00E00FE2"/>
    <w:rsid w:val="00E64152"/>
    <w:rsid w:val="00E72B5F"/>
    <w:rsid w:val="00F71E30"/>
    <w:rsid w:val="00F82F75"/>
    <w:rsid w:val="00F834F7"/>
    <w:rsid w:val="00FC1C0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7254"/>
  <w15:chartTrackingRefBased/>
  <w15:docId w15:val="{C0EDF0A0-7DC5-41DD-9CAA-3C6AE9BC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A4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SmithSuperP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C:\Users\TSmithSuperPC\AppData\Roaming\Microsoft\Templates\Report design (blank).dotx</Template>
  <TotalTime>11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TSmithSuperPC</dc:creator>
  <cp:lastModifiedBy>Taylor Smith</cp:lastModifiedBy>
  <cp:revision>15</cp:revision>
  <dcterms:created xsi:type="dcterms:W3CDTF">2019-04-09T20:53:00Z</dcterms:created>
  <dcterms:modified xsi:type="dcterms:W3CDTF">2019-04-10T22:15:00Z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